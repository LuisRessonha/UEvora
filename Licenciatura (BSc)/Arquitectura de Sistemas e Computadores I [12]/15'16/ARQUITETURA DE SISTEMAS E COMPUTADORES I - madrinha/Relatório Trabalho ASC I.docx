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:rsidR="002768D8" w:rsidRDefault="00812D13">
          <w:pPr>
            <w:pStyle w:val="SemEspaos"/>
            <w:rPr>
              <w:sz w:val="24"/>
            </w:rPr>
          </w:pPr>
          <w:r>
            <w:rPr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78890" cy="1247775"/>
                <wp:effectExtent l="0" t="0" r="0" b="9525"/>
                <wp:wrapTight wrapText="bothSides">
                  <wp:wrapPolygon edited="0">
                    <wp:start x="6757" y="0"/>
                    <wp:lineTo x="3861" y="989"/>
                    <wp:lineTo x="0" y="4287"/>
                    <wp:lineTo x="0" y="11872"/>
                    <wp:lineTo x="322" y="16489"/>
                    <wp:lineTo x="1930" y="19786"/>
                    <wp:lineTo x="6113" y="21105"/>
                    <wp:lineTo x="6435" y="21435"/>
                    <wp:lineTo x="11583" y="21435"/>
                    <wp:lineTo x="15444" y="21435"/>
                    <wp:lineTo x="16731" y="21105"/>
                    <wp:lineTo x="19948" y="17478"/>
                    <wp:lineTo x="19627" y="15829"/>
                    <wp:lineTo x="21235" y="11872"/>
                    <wp:lineTo x="21235" y="5606"/>
                    <wp:lineTo x="20592" y="4617"/>
                    <wp:lineTo x="16409" y="660"/>
                    <wp:lineTo x="14800" y="0"/>
                    <wp:lineTo x="6757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-1297015777-uevora.gif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890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812D13" w:rsidRDefault="00812D13" w:rsidP="00812D13">
          <w:pPr>
            <w:jc w:val="center"/>
            <w:rPr>
              <w:sz w:val="32"/>
              <w:u w:val="single"/>
            </w:rPr>
          </w:pPr>
        </w:p>
        <w:p w:rsidR="00812D13" w:rsidRDefault="00812D13" w:rsidP="00812D13">
          <w:pPr>
            <w:jc w:val="center"/>
            <w:rPr>
              <w:sz w:val="32"/>
              <w:u w:val="single"/>
            </w:rPr>
          </w:pPr>
        </w:p>
        <w:p w:rsidR="00812D13" w:rsidRDefault="00812D13" w:rsidP="00812D13">
          <w:pPr>
            <w:jc w:val="center"/>
            <w:rPr>
              <w:sz w:val="32"/>
              <w:u w:val="single"/>
            </w:rPr>
          </w:pPr>
        </w:p>
        <w:p w:rsidR="00812D13" w:rsidRDefault="00812D13" w:rsidP="00812D13">
          <w:pPr>
            <w:jc w:val="center"/>
            <w:rPr>
              <w:sz w:val="32"/>
              <w:u w:val="single"/>
            </w:rPr>
          </w:pPr>
        </w:p>
        <w:p w:rsidR="00C12100" w:rsidRPr="00C40A0E" w:rsidRDefault="00C12100" w:rsidP="00812D13">
          <w:pPr>
            <w:jc w:val="center"/>
            <w:rPr>
              <w:rStyle w:val="CarterdeTtulo1"/>
              <w:sz w:val="32"/>
              <w:u w:val="single"/>
            </w:rPr>
          </w:pPr>
          <w:r w:rsidRPr="00C40A0E">
            <w:rPr>
              <w:rStyle w:val="CarterdeTtulo1"/>
              <w:sz w:val="32"/>
              <w:u w:val="single"/>
            </w:rPr>
            <w:t>ARQUITETURA DE SISTEMAS E COMPUTADORES I</w:t>
          </w:r>
        </w:p>
        <w:p w:rsidR="00C12100" w:rsidRPr="00C40A0E" w:rsidRDefault="00C12100" w:rsidP="00812D13">
          <w:pPr>
            <w:jc w:val="center"/>
            <w:rPr>
              <w:rStyle w:val="CarterdeTtulo1"/>
              <w:sz w:val="32"/>
              <w:u w:val="single"/>
            </w:rPr>
          </w:pPr>
          <w:r w:rsidRPr="00C40A0E">
            <w:rPr>
              <w:rStyle w:val="CarterdeTtulo1"/>
              <w:sz w:val="32"/>
              <w:u w:val="single"/>
            </w:rPr>
            <w:t>LICENCIATURA EM ENGENHARIA INFORMÁTICA</w:t>
          </w:r>
        </w:p>
        <w:p w:rsidR="00812D13" w:rsidRDefault="00812D13"/>
        <w:p w:rsidR="00812D13" w:rsidRPr="00C40A0E" w:rsidRDefault="00812D13">
          <w:pPr>
            <w:rPr>
              <w:color w:val="00A0B8" w:themeColor="accent1"/>
            </w:rPr>
          </w:pPr>
        </w:p>
        <w:p w:rsidR="00C12100" w:rsidRPr="00C40A0E" w:rsidRDefault="00C12100" w:rsidP="00812D13">
          <w:pPr>
            <w:jc w:val="center"/>
            <w:rPr>
              <w:color w:val="00A0B8" w:themeColor="accent1"/>
              <w:sz w:val="32"/>
            </w:rPr>
          </w:pPr>
          <w:r w:rsidRPr="00C40A0E">
            <w:rPr>
              <w:color w:val="00A0B8" w:themeColor="accent1"/>
              <w:sz w:val="32"/>
            </w:rPr>
            <w:t>RELATÓRIO DO TRABALHO PRÁTICO – DETEÇÃO DE CONTORNOS EM IMAGENS A CORES</w:t>
          </w:r>
        </w:p>
        <w:p w:rsidR="00812D13" w:rsidRDefault="00812D13"/>
        <w:p w:rsidR="00812D13" w:rsidRDefault="00812D13"/>
        <w:p w:rsidR="00812D13" w:rsidRDefault="00812D13"/>
        <w:p w:rsidR="00812D13" w:rsidRDefault="00812D13"/>
        <w:p w:rsidR="00812D13" w:rsidRDefault="00812D13"/>
        <w:p w:rsidR="00C12100" w:rsidRPr="00812D13" w:rsidRDefault="00C12100" w:rsidP="00812D13">
          <w:pPr>
            <w:jc w:val="right"/>
            <w:rPr>
              <w:sz w:val="24"/>
            </w:rPr>
          </w:pPr>
          <w:r w:rsidRPr="00812D13">
            <w:rPr>
              <w:sz w:val="24"/>
            </w:rPr>
            <w:t>DISCENTES:</w:t>
          </w:r>
        </w:p>
        <w:p w:rsidR="00C12100" w:rsidRPr="00812D13" w:rsidRDefault="00C12100" w:rsidP="00812D13">
          <w:pPr>
            <w:jc w:val="right"/>
            <w:rPr>
              <w:sz w:val="24"/>
            </w:rPr>
          </w:pPr>
          <w:r w:rsidRPr="00812D13">
            <w:rPr>
              <w:sz w:val="24"/>
            </w:rPr>
            <w:t>MARIANA PEDROSA – 32490</w:t>
          </w:r>
        </w:p>
        <w:p w:rsidR="00C12100" w:rsidRPr="00812D13" w:rsidRDefault="00C12100" w:rsidP="00812D13">
          <w:pPr>
            <w:jc w:val="right"/>
            <w:rPr>
              <w:sz w:val="24"/>
            </w:rPr>
          </w:pPr>
          <w:r w:rsidRPr="00812D13">
            <w:rPr>
              <w:sz w:val="24"/>
            </w:rPr>
            <w:t>RAQUEL GOMES – 31523</w:t>
          </w:r>
        </w:p>
        <w:p w:rsidR="00812D13" w:rsidRDefault="00812D13"/>
        <w:p w:rsidR="00812D13" w:rsidRDefault="00812D13"/>
        <w:p w:rsidR="00C12100" w:rsidRPr="00812D13" w:rsidRDefault="00C12100">
          <w:pPr>
            <w:rPr>
              <w:sz w:val="24"/>
            </w:rPr>
          </w:pPr>
          <w:r w:rsidRPr="00812D13">
            <w:rPr>
              <w:sz w:val="24"/>
            </w:rPr>
            <w:t>DOCENTE:</w:t>
          </w:r>
        </w:p>
        <w:p w:rsidR="00C12100" w:rsidRPr="00812D13" w:rsidRDefault="00C12100">
          <w:pPr>
            <w:rPr>
              <w:sz w:val="24"/>
            </w:rPr>
          </w:pPr>
          <w:r w:rsidRPr="00812D13">
            <w:rPr>
              <w:sz w:val="24"/>
            </w:rPr>
            <w:t>MIGUEL BARÃO</w:t>
          </w:r>
        </w:p>
        <w:p w:rsidR="00C12100" w:rsidRPr="00812D13" w:rsidRDefault="00482EC2">
          <w:pPr>
            <w:rPr>
              <w:sz w:val="24"/>
            </w:rPr>
          </w:pPr>
          <w:r>
            <w:rPr>
              <w:sz w:val="24"/>
            </w:rPr>
            <w:t>ANO LECT</w:t>
          </w:r>
          <w:r w:rsidR="00C12100" w:rsidRPr="00812D13">
            <w:rPr>
              <w:sz w:val="24"/>
            </w:rPr>
            <w:t>IVO 2013/2014</w:t>
          </w:r>
        </w:p>
        <w:p w:rsidR="009957F0" w:rsidRDefault="00C12100">
          <w:pPr>
            <w:rPr>
              <w:sz w:val="24"/>
            </w:rPr>
          </w:pPr>
          <w:r w:rsidRPr="00812D13">
            <w:rPr>
              <w:sz w:val="24"/>
            </w:rPr>
            <w:t>SEMESTRE PAR</w:t>
          </w:r>
        </w:p>
        <w:p w:rsidR="002768D8" w:rsidRDefault="002A5C59">
          <w:pPr>
            <w:rPr>
              <w:rStyle w:val="CarterdeTtulo1"/>
            </w:rPr>
          </w:pPr>
        </w:p>
      </w:sdtContent>
    </w:sdt>
    <w:bookmarkEnd w:id="4"/>
    <w:bookmarkEnd w:id="3"/>
    <w:bookmarkEnd w:id="2"/>
    <w:bookmarkEnd w:id="1"/>
    <w:bookmarkEnd w:id="0"/>
    <w:p w:rsidR="00F77F69" w:rsidRDefault="00C12100" w:rsidP="00C12100">
      <w:pPr>
        <w:pStyle w:val="ttulo1"/>
        <w:spacing w:before="0" w:line="240" w:lineRule="auto"/>
        <w:rPr>
          <w:rStyle w:val="CarterdeTtulo1"/>
        </w:rPr>
      </w:pPr>
      <w:r>
        <w:rPr>
          <w:rStyle w:val="CarterdeTtulo1"/>
        </w:rPr>
        <w:lastRenderedPageBreak/>
        <w:t>INTRODUÇÃO</w:t>
      </w:r>
    </w:p>
    <w:p w:rsidR="009B0101" w:rsidRPr="00FB7ACA" w:rsidRDefault="00C12100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No âmbito da unidade curricular de Arquitetura de Sistemas e Computadores 1, integrada no programa da licenciatura em Engenharia Informática, foi proposto ao grupo de trabalho, a criação de um programa que </w:t>
      </w:r>
      <w:r w:rsidR="009B0101" w:rsidRPr="00FB7ACA">
        <w:rPr>
          <w:sz w:val="28"/>
        </w:rPr>
        <w:t>fizesse a deteção de contornos em imagens a cores</w:t>
      </w:r>
      <w:r w:rsidRPr="00FB7ACA">
        <w:rPr>
          <w:sz w:val="28"/>
        </w:rPr>
        <w:t xml:space="preserve">, utilizando </w:t>
      </w:r>
      <w:r w:rsidR="009B0101" w:rsidRPr="00FB7ACA">
        <w:rPr>
          <w:sz w:val="28"/>
        </w:rPr>
        <w:t>um conjunto de funções n</w:t>
      </w:r>
      <w:r w:rsidRPr="00FB7ACA">
        <w:rPr>
          <w:sz w:val="28"/>
        </w:rPr>
        <w:t xml:space="preserve">a linguagem de programação </w:t>
      </w:r>
      <w:proofErr w:type="spellStart"/>
      <w:r w:rsidRPr="00FB7ACA">
        <w:rPr>
          <w:sz w:val="28"/>
        </w:rPr>
        <w:t>Assembly</w:t>
      </w:r>
      <w:proofErr w:type="spellEnd"/>
      <w:r w:rsidRPr="00FB7ACA">
        <w:rPr>
          <w:sz w:val="28"/>
        </w:rPr>
        <w:t xml:space="preserve"> para um processador MIPS.</w:t>
      </w:r>
    </w:p>
    <w:p w:rsidR="009B0101" w:rsidRPr="00FB7ACA" w:rsidRDefault="009B0101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Os principais </w:t>
      </w:r>
      <w:proofErr w:type="spellStart"/>
      <w:r w:rsidRPr="00FB7ACA">
        <w:rPr>
          <w:sz w:val="28"/>
        </w:rPr>
        <w:t>objectivos</w:t>
      </w:r>
      <w:proofErr w:type="spellEnd"/>
      <w:r w:rsidRPr="00FB7ACA">
        <w:rPr>
          <w:sz w:val="28"/>
        </w:rPr>
        <w:t xml:space="preserve"> deste trabalho eram:</w:t>
      </w:r>
    </w:p>
    <w:p w:rsidR="009B0101" w:rsidRPr="00FB7ACA" w:rsidRDefault="009B0101" w:rsidP="00FB7ACA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FB7ACA">
        <w:rPr>
          <w:sz w:val="28"/>
        </w:rPr>
        <w:t>Ler um ficheiro com uma imagem em formato RGB;</w:t>
      </w:r>
    </w:p>
    <w:p w:rsidR="009B0101" w:rsidRPr="00FB7ACA" w:rsidRDefault="009B0101" w:rsidP="00FB7ACA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FB7ACA">
        <w:rPr>
          <w:sz w:val="28"/>
        </w:rPr>
        <w:t>Converter essa imagem para uma escala de cinzentos;</w:t>
      </w:r>
    </w:p>
    <w:p w:rsidR="009B0101" w:rsidRPr="00FB7ACA" w:rsidRDefault="009B0101" w:rsidP="00FB7ACA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FB7ACA">
        <w:rPr>
          <w:sz w:val="28"/>
        </w:rPr>
        <w:t xml:space="preserve">Aplicar um operador </w:t>
      </w:r>
      <w:proofErr w:type="spellStart"/>
      <w:r w:rsidRPr="00FB7ACA">
        <w:rPr>
          <w:sz w:val="28"/>
        </w:rPr>
        <w:t>Sobel</w:t>
      </w:r>
      <w:proofErr w:type="spellEnd"/>
      <w:r w:rsidRPr="00FB7ACA">
        <w:rPr>
          <w:sz w:val="28"/>
        </w:rPr>
        <w:t xml:space="preserve"> vertical e horizontal para a deteção de variações na intensidade da cor</w:t>
      </w:r>
      <w:r w:rsidR="00812D13" w:rsidRPr="00FB7ACA">
        <w:rPr>
          <w:sz w:val="28"/>
        </w:rPr>
        <w:t xml:space="preserve"> e combina-las</w:t>
      </w:r>
      <w:r w:rsidRPr="00FB7ACA">
        <w:rPr>
          <w:sz w:val="28"/>
        </w:rPr>
        <w:t>;</w:t>
      </w:r>
    </w:p>
    <w:p w:rsidR="009B0101" w:rsidRPr="00FB7ACA" w:rsidRDefault="00812D13" w:rsidP="00FB7ACA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FB7ACA">
        <w:rPr>
          <w:sz w:val="28"/>
        </w:rPr>
        <w:t>Escrever a</w:t>
      </w:r>
      <w:r w:rsidR="00FB7ACA">
        <w:rPr>
          <w:sz w:val="28"/>
        </w:rPr>
        <w:t xml:space="preserve"> imagem com o resultado final em</w:t>
      </w:r>
      <w:r w:rsidRPr="00FB7ACA">
        <w:rPr>
          <w:sz w:val="28"/>
        </w:rPr>
        <w:t xml:space="preserve"> formato GRAY.</w:t>
      </w:r>
    </w:p>
    <w:p w:rsidR="00CD33EF" w:rsidRDefault="00CD33EF" w:rsidP="00CD33EF"/>
    <w:p w:rsidR="004E0114" w:rsidRDefault="004E0114" w:rsidP="002D070C">
      <w:pPr>
        <w:rPr>
          <w:rStyle w:val="CarterdeTtulo1"/>
        </w:rPr>
      </w:pPr>
    </w:p>
    <w:p w:rsidR="00F03496" w:rsidRDefault="00F03496" w:rsidP="002D070C">
      <w:pPr>
        <w:rPr>
          <w:rStyle w:val="CarterdeTtulo1"/>
        </w:rPr>
      </w:pPr>
    </w:p>
    <w:p w:rsidR="00F03496" w:rsidRDefault="00F03496" w:rsidP="002D070C">
      <w:pPr>
        <w:rPr>
          <w:rStyle w:val="CarterdeTtulo1"/>
        </w:rPr>
      </w:pPr>
    </w:p>
    <w:p w:rsidR="00C40A0E" w:rsidRDefault="00C40A0E" w:rsidP="002D070C">
      <w:pPr>
        <w:rPr>
          <w:rStyle w:val="CarterdeTtulo1"/>
        </w:rPr>
      </w:pPr>
    </w:p>
    <w:p w:rsidR="00C40A0E" w:rsidRDefault="00C40A0E" w:rsidP="002D070C">
      <w:pPr>
        <w:rPr>
          <w:rStyle w:val="CarterdeTtulo1"/>
        </w:rPr>
      </w:pPr>
    </w:p>
    <w:p w:rsidR="00C40A0E" w:rsidRDefault="00C40A0E" w:rsidP="002D070C">
      <w:pPr>
        <w:rPr>
          <w:rStyle w:val="CarterdeTtulo1"/>
        </w:rPr>
      </w:pPr>
    </w:p>
    <w:p w:rsidR="00622451" w:rsidRDefault="00622451" w:rsidP="002D070C">
      <w:pPr>
        <w:rPr>
          <w:rStyle w:val="CarterdeTtulo1"/>
        </w:rPr>
      </w:pPr>
    </w:p>
    <w:p w:rsidR="00C40A0E" w:rsidRDefault="00C40A0E" w:rsidP="002D070C">
      <w:pPr>
        <w:rPr>
          <w:rStyle w:val="CarterdeTtulo1"/>
        </w:rPr>
      </w:pPr>
    </w:p>
    <w:p w:rsidR="00C40A0E" w:rsidRDefault="00C40A0E" w:rsidP="002D070C">
      <w:pPr>
        <w:rPr>
          <w:rStyle w:val="CarterdeTtulo1"/>
        </w:rPr>
      </w:pPr>
    </w:p>
    <w:p w:rsidR="00C40A0E" w:rsidRDefault="00C40A0E" w:rsidP="002D070C">
      <w:pPr>
        <w:rPr>
          <w:rStyle w:val="CarterdeTtulo1"/>
        </w:rPr>
      </w:pPr>
    </w:p>
    <w:p w:rsidR="00C40A0E" w:rsidRDefault="00C40A0E" w:rsidP="002D070C">
      <w:pPr>
        <w:rPr>
          <w:rStyle w:val="CarterdeTtulo1"/>
        </w:rPr>
      </w:pPr>
    </w:p>
    <w:p w:rsidR="00622451" w:rsidRDefault="004E0114" w:rsidP="002D070C">
      <w:pPr>
        <w:rPr>
          <w:rStyle w:val="CarterdeTtulo1"/>
        </w:rPr>
      </w:pPr>
      <w:r>
        <w:rPr>
          <w:rStyle w:val="CarterdeTtulo1"/>
        </w:rPr>
        <w:lastRenderedPageBreak/>
        <w:t>FUNÇÕES UTILIZADAS</w:t>
      </w:r>
    </w:p>
    <w:p w:rsidR="00086507" w:rsidRPr="00FB7ACA" w:rsidRDefault="00622451" w:rsidP="00FB7ACA">
      <w:pPr>
        <w:jc w:val="both"/>
        <w:rPr>
          <w:sz w:val="28"/>
        </w:rPr>
      </w:pPr>
      <w:r>
        <w:rPr>
          <w:rStyle w:val="CarterdeTtulo1"/>
        </w:rPr>
        <w:tab/>
      </w:r>
      <w:r w:rsidRPr="00FB7ACA">
        <w:rPr>
          <w:sz w:val="28"/>
        </w:rPr>
        <w:t>O programa</w:t>
      </w:r>
      <w:r w:rsidRPr="00FB7ACA">
        <w:rPr>
          <w:rStyle w:val="CarterdeTtulo1"/>
          <w:sz w:val="40"/>
        </w:rPr>
        <w:t xml:space="preserve"> </w:t>
      </w:r>
      <w:r w:rsidRPr="00FB7ACA">
        <w:rPr>
          <w:sz w:val="28"/>
        </w:rPr>
        <w:t>é constituído</w:t>
      </w:r>
      <w:r w:rsidR="009957F0" w:rsidRPr="00FB7ACA">
        <w:rPr>
          <w:sz w:val="28"/>
        </w:rPr>
        <w:t xml:space="preserve"> </w:t>
      </w:r>
      <w:proofErr w:type="spellStart"/>
      <w:r w:rsidR="009957F0" w:rsidRPr="00FB7ACA">
        <w:rPr>
          <w:sz w:val="28"/>
        </w:rPr>
        <w:t>marioritariamente</w:t>
      </w:r>
      <w:proofErr w:type="spellEnd"/>
      <w:r w:rsidR="009957F0" w:rsidRPr="00FB7ACA">
        <w:rPr>
          <w:sz w:val="28"/>
        </w:rPr>
        <w:t xml:space="preserve"> por 6 funções, sendo elas a função </w:t>
      </w:r>
      <w:proofErr w:type="spellStart"/>
      <w:r w:rsidR="009957F0" w:rsidRPr="00FB7ACA">
        <w:rPr>
          <w:sz w:val="28"/>
          <w:u w:val="single"/>
        </w:rPr>
        <w:t>main</w:t>
      </w:r>
      <w:proofErr w:type="spellEnd"/>
      <w:r w:rsidR="009957F0" w:rsidRPr="00FB7ACA">
        <w:rPr>
          <w:sz w:val="28"/>
        </w:rPr>
        <w:t xml:space="preserve">, a função </w:t>
      </w:r>
      <w:proofErr w:type="spellStart"/>
      <w:r w:rsidR="009957F0" w:rsidRPr="00FB7ACA">
        <w:rPr>
          <w:sz w:val="28"/>
          <w:u w:val="single"/>
        </w:rPr>
        <w:t>openfich</w:t>
      </w:r>
      <w:proofErr w:type="spellEnd"/>
      <w:r w:rsidR="009957F0" w:rsidRPr="00FB7ACA">
        <w:rPr>
          <w:sz w:val="28"/>
        </w:rPr>
        <w:t xml:space="preserve">, a função </w:t>
      </w:r>
      <w:proofErr w:type="spellStart"/>
      <w:r w:rsidR="009957F0" w:rsidRPr="00FB7ACA">
        <w:rPr>
          <w:sz w:val="28"/>
          <w:u w:val="single"/>
        </w:rPr>
        <w:t>read_rgb_image</w:t>
      </w:r>
      <w:proofErr w:type="spellEnd"/>
      <w:r w:rsidR="009957F0" w:rsidRPr="00FB7ACA">
        <w:rPr>
          <w:sz w:val="28"/>
        </w:rPr>
        <w:t xml:space="preserve">, a função </w:t>
      </w:r>
      <w:proofErr w:type="spellStart"/>
      <w:r w:rsidR="009957F0" w:rsidRPr="00FB7ACA">
        <w:rPr>
          <w:sz w:val="28"/>
          <w:u w:val="single"/>
        </w:rPr>
        <w:t>write_gray_image</w:t>
      </w:r>
      <w:proofErr w:type="spellEnd"/>
      <w:r w:rsidR="009957F0" w:rsidRPr="00FB7ACA">
        <w:rPr>
          <w:sz w:val="28"/>
        </w:rPr>
        <w:t xml:space="preserve">, a função </w:t>
      </w:r>
      <w:proofErr w:type="spellStart"/>
      <w:r w:rsidR="009957F0" w:rsidRPr="00FB7ACA">
        <w:rPr>
          <w:sz w:val="28"/>
          <w:u w:val="single"/>
        </w:rPr>
        <w:t>rgb_to_gray</w:t>
      </w:r>
      <w:proofErr w:type="spellEnd"/>
      <w:r w:rsidR="009957F0" w:rsidRPr="00FB7ACA">
        <w:rPr>
          <w:sz w:val="28"/>
        </w:rPr>
        <w:t xml:space="preserve">, a função </w:t>
      </w:r>
      <w:proofErr w:type="spellStart"/>
      <w:r w:rsidR="009957F0" w:rsidRPr="00FB7ACA">
        <w:rPr>
          <w:sz w:val="28"/>
          <w:u w:val="single"/>
        </w:rPr>
        <w:t>convolution</w:t>
      </w:r>
      <w:proofErr w:type="spellEnd"/>
      <w:r w:rsidR="009957F0" w:rsidRPr="00FB7ACA">
        <w:rPr>
          <w:sz w:val="28"/>
        </w:rPr>
        <w:t xml:space="preserve"> e a função </w:t>
      </w:r>
      <w:proofErr w:type="spellStart"/>
      <w:r w:rsidR="009957F0" w:rsidRPr="00FB7ACA">
        <w:rPr>
          <w:sz w:val="28"/>
          <w:u w:val="single"/>
        </w:rPr>
        <w:t>contour</w:t>
      </w:r>
      <w:proofErr w:type="spellEnd"/>
      <w:r w:rsidR="00086507" w:rsidRPr="00FB7ACA">
        <w:rPr>
          <w:sz w:val="28"/>
        </w:rPr>
        <w:t>.</w:t>
      </w:r>
    </w:p>
    <w:p w:rsidR="00086507" w:rsidRPr="00FB7ACA" w:rsidRDefault="00086507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 A função mais importante e principal do programa é a função </w:t>
      </w:r>
      <w:proofErr w:type="spellStart"/>
      <w:r w:rsidRPr="00FB7ACA">
        <w:rPr>
          <w:sz w:val="28"/>
        </w:rPr>
        <w:t>main</w:t>
      </w:r>
      <w:proofErr w:type="spellEnd"/>
      <w:r w:rsidRPr="00FB7ACA">
        <w:rPr>
          <w:sz w:val="28"/>
        </w:rPr>
        <w:t>, pois é através dela que se desenrola o programa, visto que chama todas as outras funções existentes ao longo do código.</w:t>
      </w:r>
    </w:p>
    <w:p w:rsidR="004E0114" w:rsidRPr="00FB7ACA" w:rsidRDefault="00923C3C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A função </w:t>
      </w:r>
      <w:proofErr w:type="spellStart"/>
      <w:r w:rsidRPr="00FB7ACA">
        <w:rPr>
          <w:sz w:val="28"/>
          <w:u w:val="single"/>
        </w:rPr>
        <w:t>openfich</w:t>
      </w:r>
      <w:proofErr w:type="spellEnd"/>
      <w:r w:rsidRPr="00FB7ACA">
        <w:rPr>
          <w:sz w:val="28"/>
        </w:rPr>
        <w:t xml:space="preserve"> faz a abertura do ficheiro da imagem a cores </w:t>
      </w:r>
      <w:proofErr w:type="spellStart"/>
      <w:r w:rsidRPr="00FB7ACA">
        <w:rPr>
          <w:sz w:val="28"/>
        </w:rPr>
        <w:t>rgb</w:t>
      </w:r>
      <w:proofErr w:type="spellEnd"/>
      <w:r w:rsidRPr="00FB7ACA">
        <w:rPr>
          <w:sz w:val="28"/>
        </w:rPr>
        <w:t xml:space="preserve"> para posteriormente ser lida.</w:t>
      </w:r>
    </w:p>
    <w:p w:rsidR="00923C3C" w:rsidRPr="00FB7ACA" w:rsidRDefault="00923C3C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A função </w:t>
      </w:r>
      <w:proofErr w:type="spellStart"/>
      <w:r w:rsidRPr="00FB7ACA">
        <w:rPr>
          <w:sz w:val="28"/>
          <w:u w:val="single"/>
        </w:rPr>
        <w:t>read_rgb_image</w:t>
      </w:r>
      <w:proofErr w:type="spellEnd"/>
      <w:r w:rsidRPr="00FB7ACA">
        <w:rPr>
          <w:sz w:val="28"/>
        </w:rPr>
        <w:t xml:space="preserve"> vai ler a imagem a cores no formato </w:t>
      </w:r>
      <w:proofErr w:type="spellStart"/>
      <w:r w:rsidRPr="00FB7ACA">
        <w:rPr>
          <w:sz w:val="28"/>
        </w:rPr>
        <w:t>rgb</w:t>
      </w:r>
      <w:proofErr w:type="spellEnd"/>
      <w:r w:rsidRPr="00FB7ACA">
        <w:rPr>
          <w:sz w:val="28"/>
        </w:rPr>
        <w:t xml:space="preserve"> e vai fechar o</w:t>
      </w:r>
      <w:r w:rsidR="004E302D" w:rsidRPr="00FB7ACA">
        <w:rPr>
          <w:sz w:val="28"/>
        </w:rPr>
        <w:t xml:space="preserve"> </w:t>
      </w:r>
      <w:r w:rsidRPr="00FB7ACA">
        <w:rPr>
          <w:sz w:val="28"/>
        </w:rPr>
        <w:t>ficheiro.</w:t>
      </w:r>
      <w:r w:rsidR="006D6762" w:rsidRPr="00FB7ACA">
        <w:rPr>
          <w:sz w:val="28"/>
        </w:rPr>
        <w:t xml:space="preserve"> Recebe como argumentos uma </w:t>
      </w:r>
      <w:proofErr w:type="spellStart"/>
      <w:r w:rsidR="006D6762" w:rsidRPr="00FB7ACA">
        <w:rPr>
          <w:sz w:val="28"/>
        </w:rPr>
        <w:t>string</w:t>
      </w:r>
      <w:proofErr w:type="spellEnd"/>
      <w:r w:rsidR="006D6762" w:rsidRPr="00FB7ACA">
        <w:rPr>
          <w:sz w:val="28"/>
        </w:rPr>
        <w:t xml:space="preserve"> com o nome do ficheiro a ler e devolve um buffer com a imagem RGB lida.</w:t>
      </w:r>
    </w:p>
    <w:p w:rsidR="00923C3C" w:rsidRPr="00FB7ACA" w:rsidRDefault="00923C3C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A função </w:t>
      </w:r>
      <w:proofErr w:type="spellStart"/>
      <w:r w:rsidRPr="00FB7ACA">
        <w:rPr>
          <w:sz w:val="28"/>
          <w:u w:val="single"/>
        </w:rPr>
        <w:t>write_gray_image</w:t>
      </w:r>
      <w:proofErr w:type="spellEnd"/>
      <w:r w:rsidR="004E302D" w:rsidRPr="00FB7ACA">
        <w:rPr>
          <w:sz w:val="28"/>
        </w:rPr>
        <w:t xml:space="preserve"> vai escrever uma nova imagem a preto e branco em formato gray.</w:t>
      </w:r>
      <w:r w:rsidR="006D6762" w:rsidRPr="00FB7ACA">
        <w:rPr>
          <w:sz w:val="28"/>
        </w:rPr>
        <w:t xml:space="preserve"> Recebe como argumentos o nome do um ficheiro, um buffer com a imagem e o comprimento do buffer que contem a imagem.</w:t>
      </w:r>
    </w:p>
    <w:p w:rsidR="00923C3C" w:rsidRPr="00FB7ACA" w:rsidRDefault="00923C3C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A função </w:t>
      </w:r>
      <w:proofErr w:type="spellStart"/>
      <w:r w:rsidRPr="00FB7ACA">
        <w:rPr>
          <w:sz w:val="28"/>
          <w:u w:val="single"/>
        </w:rPr>
        <w:t>rgb_to_gray</w:t>
      </w:r>
      <w:proofErr w:type="spellEnd"/>
      <w:r w:rsidR="004E302D" w:rsidRPr="00FB7ACA">
        <w:rPr>
          <w:sz w:val="28"/>
        </w:rPr>
        <w:t xml:space="preserve"> vai converter a imagem de cores para preto e branco e para isso inclui uma função </w:t>
      </w:r>
      <w:proofErr w:type="spellStart"/>
      <w:r w:rsidR="004E302D" w:rsidRPr="00FB7ACA">
        <w:rPr>
          <w:sz w:val="28"/>
          <w:u w:val="single"/>
        </w:rPr>
        <w:t>comeca</w:t>
      </w:r>
      <w:proofErr w:type="spellEnd"/>
      <w:r w:rsidR="004E302D" w:rsidRPr="00FB7ACA">
        <w:rPr>
          <w:sz w:val="28"/>
        </w:rPr>
        <w:t xml:space="preserve"> que inclui um ciclo para converter cada pixel para a escala de cinzentos com u</w:t>
      </w:r>
      <w:r w:rsidR="00252E0D">
        <w:rPr>
          <w:sz w:val="28"/>
        </w:rPr>
        <w:t>ma fórmula específica utilizada, e também uma função acaba.</w:t>
      </w:r>
      <w:r w:rsidR="006D6762" w:rsidRPr="00FB7ACA">
        <w:rPr>
          <w:sz w:val="22"/>
        </w:rPr>
        <w:t xml:space="preserve"> </w:t>
      </w:r>
      <w:r w:rsidR="006D6762" w:rsidRPr="00FB7ACA">
        <w:rPr>
          <w:sz w:val="28"/>
        </w:rPr>
        <w:t>Recebe como argumentos um buffer com a imagem RGB e um buffer onde deve ser colocada a imagem em formato GRAY.</w:t>
      </w:r>
    </w:p>
    <w:p w:rsidR="004E302D" w:rsidRPr="00FB7ACA" w:rsidRDefault="004E302D" w:rsidP="00FB7ACA">
      <w:pPr>
        <w:ind w:firstLine="709"/>
        <w:jc w:val="both"/>
        <w:rPr>
          <w:sz w:val="28"/>
        </w:rPr>
      </w:pPr>
      <w:r w:rsidRPr="00FB7ACA">
        <w:rPr>
          <w:sz w:val="28"/>
        </w:rPr>
        <w:t xml:space="preserve">A função </w:t>
      </w:r>
      <w:proofErr w:type="spellStart"/>
      <w:r w:rsidRPr="00FB7ACA">
        <w:rPr>
          <w:sz w:val="28"/>
          <w:u w:val="single"/>
        </w:rPr>
        <w:t>convolution</w:t>
      </w:r>
      <w:proofErr w:type="spellEnd"/>
      <w:r w:rsidRPr="00FB7ACA">
        <w:rPr>
          <w:sz w:val="28"/>
        </w:rPr>
        <w:t xml:space="preserve"> vai calcular a convolução da imagem usando para isso um operador </w:t>
      </w:r>
      <w:proofErr w:type="spellStart"/>
      <w:r w:rsidRPr="00FB7ACA">
        <w:rPr>
          <w:sz w:val="28"/>
        </w:rPr>
        <w:t>Sobel</w:t>
      </w:r>
      <w:proofErr w:type="spellEnd"/>
      <w:r w:rsidRPr="00FB7ACA">
        <w:rPr>
          <w:sz w:val="28"/>
        </w:rPr>
        <w:t xml:space="preserve"> horizontal e vertical, em matriz 3x3.</w:t>
      </w:r>
      <w:r w:rsidR="00C40A0E" w:rsidRPr="00FB7ACA">
        <w:rPr>
          <w:sz w:val="28"/>
        </w:rPr>
        <w:t xml:space="preserve"> </w:t>
      </w:r>
      <w:r w:rsidR="00252E0D">
        <w:rPr>
          <w:sz w:val="28"/>
        </w:rPr>
        <w:t xml:space="preserve">Inclui duas funções: </w:t>
      </w:r>
      <w:proofErr w:type="spellStart"/>
      <w:r w:rsidR="00252E0D">
        <w:rPr>
          <w:sz w:val="28"/>
        </w:rPr>
        <w:t>conv</w:t>
      </w:r>
      <w:proofErr w:type="spellEnd"/>
      <w:r w:rsidR="00252E0D">
        <w:rPr>
          <w:sz w:val="28"/>
        </w:rPr>
        <w:t xml:space="preserve"> e </w:t>
      </w:r>
      <w:proofErr w:type="spellStart"/>
      <w:r w:rsidR="00252E0D">
        <w:rPr>
          <w:sz w:val="28"/>
        </w:rPr>
        <w:t>finalconv</w:t>
      </w:r>
      <w:proofErr w:type="spellEnd"/>
      <w:r w:rsidR="00252E0D">
        <w:rPr>
          <w:sz w:val="28"/>
        </w:rPr>
        <w:t xml:space="preserve">. </w:t>
      </w:r>
      <w:r w:rsidR="00C40A0E" w:rsidRPr="00FB7ACA">
        <w:rPr>
          <w:sz w:val="28"/>
        </w:rPr>
        <w:t>Recebe como argumentos um buffer com a matriz A, um buffer co</w:t>
      </w:r>
      <w:r w:rsidR="005B576B">
        <w:rPr>
          <w:sz w:val="28"/>
        </w:rPr>
        <w:t xml:space="preserve">m um dos operadores </w:t>
      </w:r>
      <w:proofErr w:type="spellStart"/>
      <w:r w:rsidR="005B576B">
        <w:rPr>
          <w:sz w:val="28"/>
        </w:rPr>
        <w:t>Sobel</w:t>
      </w:r>
      <w:proofErr w:type="spellEnd"/>
      <w:r w:rsidR="005B576B">
        <w:rPr>
          <w:sz w:val="28"/>
        </w:rPr>
        <w:t xml:space="preserve"> e um </w:t>
      </w:r>
      <w:r w:rsidR="00C40A0E" w:rsidRPr="00FB7ACA">
        <w:rPr>
          <w:sz w:val="28"/>
        </w:rPr>
        <w:t>buffer que vai converter a imagem filtrada B.</w:t>
      </w:r>
    </w:p>
    <w:p w:rsidR="004E0114" w:rsidRDefault="004E0114" w:rsidP="004E0114">
      <w:pPr>
        <w:rPr>
          <w:rStyle w:val="CarterdeTtulo1"/>
        </w:rPr>
      </w:pPr>
    </w:p>
    <w:p w:rsidR="00923C3C" w:rsidRDefault="00923C3C" w:rsidP="004E0114">
      <w:pPr>
        <w:rPr>
          <w:rStyle w:val="CarterdeTtulo1"/>
        </w:rPr>
      </w:pPr>
    </w:p>
    <w:p w:rsidR="004E0114" w:rsidRDefault="004E0114" w:rsidP="004E0114">
      <w:pPr>
        <w:rPr>
          <w:rStyle w:val="CarterdeTtulo1"/>
        </w:rPr>
      </w:pPr>
      <w:r w:rsidRPr="004E0114">
        <w:rPr>
          <w:rStyle w:val="CarterdeTtulo1"/>
        </w:rPr>
        <w:lastRenderedPageBreak/>
        <w:t xml:space="preserve">DIAGRAMA DA CHAMADA DAS FUNÇÕES </w:t>
      </w:r>
    </w:p>
    <w:p w:rsidR="004E0114" w:rsidRDefault="008809CA">
      <w:pPr>
        <w:rPr>
          <w:rStyle w:val="CarterdeTtulo1"/>
        </w:rPr>
      </w:pPr>
      <w:r>
        <w:rPr>
          <w:rFonts w:asciiTheme="majorHAnsi" w:eastAsiaTheme="majorEastAsia" w:hAnsiTheme="majorHAnsi" w:cstheme="majorBidi"/>
          <w:noProof/>
          <w:color w:val="00A0B8" w:themeColor="accent1"/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610588</wp:posOffset>
                </wp:positionH>
                <wp:positionV relativeFrom="paragraph">
                  <wp:posOffset>545848</wp:posOffset>
                </wp:positionV>
                <wp:extent cx="998855" cy="2764465"/>
                <wp:effectExtent l="0" t="0" r="67945" b="55245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855" cy="27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7B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48.1pt;margin-top:43pt;width:78.65pt;height:21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" strokecolor="#0097ae [3044]">
                <v:stroke endarrow="block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A0B8" w:themeColor="accent1"/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610589</wp:posOffset>
                </wp:positionH>
                <wp:positionV relativeFrom="paragraph">
                  <wp:posOffset>535215</wp:posOffset>
                </wp:positionV>
                <wp:extent cx="988828" cy="2073349"/>
                <wp:effectExtent l="0" t="0" r="78105" b="60325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207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A148A" id="Conexão reta unidirecional 11" o:spid="_x0000_s1026" type="#_x0000_t32" style="position:absolute;margin-left:48.1pt;margin-top:42.15pt;width:77.85pt;height:16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" strokecolor="#0097ae [3044]">
                <v:stroke endarrow="block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A0B8" w:themeColor="accent1"/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610589</wp:posOffset>
                </wp:positionH>
                <wp:positionV relativeFrom="paragraph">
                  <wp:posOffset>535215</wp:posOffset>
                </wp:positionV>
                <wp:extent cx="988828" cy="1339703"/>
                <wp:effectExtent l="0" t="0" r="59055" b="51435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1339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723C2" id="Conexão reta unidirecional 9" o:spid="_x0000_s1026" type="#_x0000_t32" style="position:absolute;margin-left:48.1pt;margin-top:42.15pt;width:77.85pt;height:10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" strokecolor="#0097ae [3044]">
                <v:stroke endarrow="block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A0B8" w:themeColor="accent1"/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610588</wp:posOffset>
                </wp:positionH>
                <wp:positionV relativeFrom="paragraph">
                  <wp:posOffset>535216</wp:posOffset>
                </wp:positionV>
                <wp:extent cx="999461" cy="563526"/>
                <wp:effectExtent l="0" t="0" r="67945" b="6540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1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8E55" id="Conexão reta unidirecional 8" o:spid="_x0000_s1026" type="#_x0000_t32" style="position:absolute;margin-left:48.1pt;margin-top:42.15pt;width:78.7pt;height:4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" strokecolor="#0097ae [3044]">
                <v:stroke endarrow="block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A0B8" w:themeColor="accent1"/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610309</wp:posOffset>
                </wp:positionH>
                <wp:positionV relativeFrom="paragraph">
                  <wp:posOffset>396993</wp:posOffset>
                </wp:positionV>
                <wp:extent cx="989108" cy="127591"/>
                <wp:effectExtent l="0" t="57150" r="20955" b="2540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108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1D341" id="Conexão reta unidirecional 7" o:spid="_x0000_s1026" type="#_x0000_t32" style="position:absolute;margin-left:48.05pt;margin-top:31.25pt;width:77.9pt;height:10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" strokecolor="#0097ae [3044]">
                <v:stroke endarrow="block"/>
              </v:shape>
            </w:pict>
          </mc:Fallback>
        </mc:AlternateContent>
      </w:r>
      <w:r w:rsidR="009E4DD3" w:rsidRPr="009E4DD3">
        <w:rPr>
          <w:rStyle w:val="CarterdeTtulo1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3043038</wp:posOffset>
                </wp:positionV>
                <wp:extent cx="2360930" cy="1404620"/>
                <wp:effectExtent l="0" t="0" r="17780" b="2603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DD3" w:rsidRDefault="009E4DD3">
                            <w:r>
                              <w:t>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39.6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R5KQIAAEs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">
                <v:textbox style="mso-fit-shape-to-text:t">
                  <w:txbxContent>
                    <w:p w:rsidR="009E4DD3" w:rsidRDefault="009E4DD3">
                      <w:r>
                        <w:t>CONVOLUTION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DD3" w:rsidRPr="009E4DD3">
        <w:rPr>
          <w:rStyle w:val="CarterdeTtulo1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BB971B" wp14:editId="28A0A5AD">
                <wp:simplePos x="0" y="0"/>
                <wp:positionH relativeFrom="margin">
                  <wp:align>center</wp:align>
                </wp:positionH>
                <wp:positionV relativeFrom="paragraph">
                  <wp:posOffset>2362230</wp:posOffset>
                </wp:positionV>
                <wp:extent cx="2360930" cy="1404620"/>
                <wp:effectExtent l="0" t="0" r="17780" b="209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DD3" w:rsidRDefault="009E4DD3">
                            <w:r>
                              <w:t>RGB_TO_GRAY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B971B" id="_x0000_s1027" type="#_x0000_t202" style="position:absolute;margin-left:0;margin-top:186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eYKwIAAFIEAAAOAAAAZHJzL2Uyb0RvYy54bWysVNtu2zAMfR+wfxD0vthJk6w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">
                <v:textbox style="mso-fit-shape-to-text:t">
                  <w:txbxContent>
                    <w:p w:rsidR="009E4DD3" w:rsidRDefault="009E4DD3">
                      <w:r>
                        <w:t>RGB_TO_GRAY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DD3" w:rsidRPr="009E4DD3">
        <w:rPr>
          <w:rStyle w:val="CarterdeTtulo1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5114F" wp14:editId="2555C6C3">
                <wp:simplePos x="0" y="0"/>
                <wp:positionH relativeFrom="margin">
                  <wp:align>center</wp:align>
                </wp:positionH>
                <wp:positionV relativeFrom="paragraph">
                  <wp:posOffset>873480</wp:posOffset>
                </wp:positionV>
                <wp:extent cx="2360930" cy="1404620"/>
                <wp:effectExtent l="0" t="0" r="17780" b="2095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DD3" w:rsidRDefault="009E4DD3">
                            <w:r>
                              <w:t>READ_RGB_IMAGE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5114F" id="_x0000_s1028" type="#_x0000_t202" style="position:absolute;margin-left:0;margin-top:68.8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">
                <v:textbox style="mso-fit-shape-to-text:t">
                  <w:txbxContent>
                    <w:p w:rsidR="009E4DD3" w:rsidRDefault="009E4DD3">
                      <w:r>
                        <w:t>READ_RGB_IMAGE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DD3" w:rsidRPr="009E4DD3">
        <w:rPr>
          <w:rStyle w:val="CarterdeTtulo1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31F6D3" wp14:editId="03D6D8BE">
                <wp:simplePos x="0" y="0"/>
                <wp:positionH relativeFrom="margin">
                  <wp:align>center</wp:align>
                </wp:positionH>
                <wp:positionV relativeFrom="paragraph">
                  <wp:posOffset>1639540</wp:posOffset>
                </wp:positionV>
                <wp:extent cx="2360930" cy="1404620"/>
                <wp:effectExtent l="0" t="0" r="17780" b="260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DD3" w:rsidRDefault="009E4DD3">
                            <w:r>
                              <w:t>WRITE_GRAY_IMAGE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1F6D3" id="_x0000_s1029" type="#_x0000_t202" style="position:absolute;margin-left:0;margin-top:129.1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">
                <v:textbox style="mso-fit-shape-to-text:t">
                  <w:txbxContent>
                    <w:p w:rsidR="009E4DD3" w:rsidRDefault="009E4DD3">
                      <w:r>
                        <w:t>WRITE_GRAY_IMAGE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DD3" w:rsidRPr="009E4DD3">
        <w:rPr>
          <w:rStyle w:val="CarterdeTtulo1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DD3" w:rsidRDefault="009E4DD3">
                            <w:r>
                              <w:t>OPENFICH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4.4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">
                <v:textbox style="mso-fit-shape-to-text:t">
                  <w:txbxContent>
                    <w:p w:rsidR="009E4DD3" w:rsidRDefault="009E4DD3">
                      <w:r>
                        <w:t>OPENFICH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DD3" w:rsidRPr="009E4DD3">
        <w:rPr>
          <w:rStyle w:val="CarterdeTtulo1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258445</wp:posOffset>
                </wp:positionV>
                <wp:extent cx="563245" cy="1404620"/>
                <wp:effectExtent l="0" t="0" r="2730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DD3" w:rsidRDefault="009E4DD3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.7pt;margin-top:20.35pt;width:44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">
                <v:textbox style="mso-fit-shape-to-text:t">
                  <w:txbxContent>
                    <w:p w:rsidR="009E4DD3" w:rsidRDefault="009E4DD3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114">
        <w:rPr>
          <w:rStyle w:val="CarterdeTtulo1"/>
        </w:rPr>
        <w:br w:type="page"/>
      </w:r>
    </w:p>
    <w:p w:rsidR="004E0114" w:rsidRDefault="004E0114" w:rsidP="004E0114">
      <w:pPr>
        <w:rPr>
          <w:rStyle w:val="CarterdeTtulo1"/>
        </w:rPr>
      </w:pPr>
      <w:r>
        <w:rPr>
          <w:rStyle w:val="CarterdeTtulo1"/>
        </w:rPr>
        <w:lastRenderedPageBreak/>
        <w:t>CONCLUSÃO</w:t>
      </w:r>
    </w:p>
    <w:p w:rsidR="00166AF5" w:rsidRPr="00DA5BDB" w:rsidRDefault="004E0114" w:rsidP="00DA5BDB">
      <w:pPr>
        <w:autoSpaceDE w:val="0"/>
        <w:autoSpaceDN w:val="0"/>
        <w:adjustRightInd w:val="0"/>
        <w:spacing w:before="0" w:after="0" w:line="240" w:lineRule="auto"/>
        <w:jc w:val="both"/>
        <w:rPr>
          <w:sz w:val="28"/>
        </w:rPr>
      </w:pPr>
      <w:r w:rsidRPr="00DA5BDB">
        <w:rPr>
          <w:rStyle w:val="CarterdeTtulo1"/>
          <w:sz w:val="32"/>
        </w:rPr>
        <w:tab/>
      </w:r>
      <w:r w:rsidRPr="00DA5BDB">
        <w:rPr>
          <w:sz w:val="28"/>
        </w:rPr>
        <w:t xml:space="preserve">Para concluir, podemos afirmar que com a realização deste trabalho prático melhorámos, sem dúvida, as nossas capacidades e os nossos conhecimentos na área da programação em </w:t>
      </w:r>
      <w:proofErr w:type="spellStart"/>
      <w:r w:rsidRPr="00DA5BDB">
        <w:rPr>
          <w:sz w:val="28"/>
        </w:rPr>
        <w:t>Assembly</w:t>
      </w:r>
      <w:proofErr w:type="spellEnd"/>
      <w:r w:rsidRPr="00DA5BDB">
        <w:rPr>
          <w:sz w:val="28"/>
        </w:rPr>
        <w:t xml:space="preserve"> para um processador MIPS.</w:t>
      </w:r>
    </w:p>
    <w:p w:rsidR="00166AF5" w:rsidRPr="00DA5BDB" w:rsidRDefault="00166AF5" w:rsidP="00DA5BDB">
      <w:pPr>
        <w:autoSpaceDE w:val="0"/>
        <w:autoSpaceDN w:val="0"/>
        <w:adjustRightInd w:val="0"/>
        <w:spacing w:before="0" w:after="0" w:line="240" w:lineRule="auto"/>
        <w:jc w:val="both"/>
        <w:rPr>
          <w:sz w:val="28"/>
        </w:rPr>
      </w:pPr>
    </w:p>
    <w:p w:rsidR="004E0114" w:rsidRPr="00DA5BDB" w:rsidRDefault="004E0114" w:rsidP="00DA5BDB">
      <w:pPr>
        <w:autoSpaceDE w:val="0"/>
        <w:autoSpaceDN w:val="0"/>
        <w:adjustRightInd w:val="0"/>
        <w:spacing w:before="0" w:after="0" w:line="240" w:lineRule="auto"/>
        <w:jc w:val="both"/>
        <w:rPr>
          <w:sz w:val="28"/>
        </w:rPr>
      </w:pPr>
      <w:r w:rsidRPr="00DA5BDB">
        <w:rPr>
          <w:sz w:val="28"/>
        </w:rPr>
        <w:tab/>
        <w:t xml:space="preserve">Ao longo da realização foram encontradas algumas </w:t>
      </w:r>
      <w:r w:rsidR="00166AF5" w:rsidRPr="00DA5BDB">
        <w:rPr>
          <w:sz w:val="28"/>
        </w:rPr>
        <w:t xml:space="preserve">dificuldades e problemas, que alguns foram logo resolvidos ao longo do tempo de realização. As maiores dificuldades deste trabalho encontraram-se maioritariamente na parte dos operadores </w:t>
      </w:r>
      <w:proofErr w:type="spellStart"/>
      <w:r w:rsidR="00166AF5" w:rsidRPr="00DA5BDB">
        <w:rPr>
          <w:sz w:val="28"/>
        </w:rPr>
        <w:t>Sobel</w:t>
      </w:r>
      <w:proofErr w:type="spellEnd"/>
      <w:r w:rsidR="009620D1" w:rsidRPr="00DA5BDB">
        <w:rPr>
          <w:sz w:val="28"/>
        </w:rPr>
        <w:t>, para a variação de cor em imagens em tons de cinzento,</w:t>
      </w:r>
      <w:r w:rsidR="00166AF5" w:rsidRPr="00DA5BDB">
        <w:rPr>
          <w:sz w:val="28"/>
        </w:rPr>
        <w:t xml:space="preserve"> e na deteção de contornos,</w:t>
      </w:r>
      <w:r w:rsidR="009620D1" w:rsidRPr="00DA5BDB">
        <w:rPr>
          <w:sz w:val="28"/>
        </w:rPr>
        <w:t xml:space="preserve"> </w:t>
      </w:r>
      <w:r w:rsidR="00166AF5" w:rsidRPr="00DA5BDB">
        <w:rPr>
          <w:sz w:val="28"/>
        </w:rPr>
        <w:t>o que faz com que o trabalho não esteja totalmente concluído</w:t>
      </w:r>
      <w:r w:rsidR="00B40826">
        <w:rPr>
          <w:sz w:val="28"/>
        </w:rPr>
        <w:t>, nem a funcionar corretamente como devia</w:t>
      </w:r>
      <w:bookmarkStart w:id="5" w:name="_GoBack"/>
      <w:bookmarkEnd w:id="5"/>
      <w:r w:rsidR="00DB3EE0" w:rsidRPr="00DA5BDB">
        <w:rPr>
          <w:sz w:val="28"/>
        </w:rPr>
        <w:t>.</w:t>
      </w:r>
    </w:p>
    <w:sectPr w:rsidR="004E0114" w:rsidRPr="00DA5BDB" w:rsidSect="0061719E">
      <w:footerReference w:type="default" r:id="rId11"/>
      <w:pgSz w:w="11907" w:h="16839" w:code="9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C59" w:rsidRDefault="002A5C59">
      <w:pPr>
        <w:spacing w:before="0" w:after="0" w:line="240" w:lineRule="auto"/>
      </w:pPr>
      <w:r>
        <w:separator/>
      </w:r>
    </w:p>
  </w:endnote>
  <w:endnote w:type="continuationSeparator" w:id="0">
    <w:p w:rsidR="002A5C59" w:rsidRDefault="002A5C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69" w:rsidRDefault="00D27635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4082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C59" w:rsidRDefault="002A5C59">
      <w:pPr>
        <w:spacing w:before="0" w:after="0" w:line="240" w:lineRule="auto"/>
      </w:pPr>
      <w:r>
        <w:separator/>
      </w:r>
    </w:p>
  </w:footnote>
  <w:footnote w:type="continuationSeparator" w:id="0">
    <w:p w:rsidR="002A5C59" w:rsidRDefault="002A5C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6BB3748C"/>
    <w:multiLevelType w:val="hybridMultilevel"/>
    <w:tmpl w:val="55A40E24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F2"/>
    <w:rsid w:val="00086507"/>
    <w:rsid w:val="00166AF5"/>
    <w:rsid w:val="00252E0D"/>
    <w:rsid w:val="002768D8"/>
    <w:rsid w:val="002A5C59"/>
    <w:rsid w:val="002D070C"/>
    <w:rsid w:val="003C61A1"/>
    <w:rsid w:val="004028C9"/>
    <w:rsid w:val="00482EC2"/>
    <w:rsid w:val="004E0114"/>
    <w:rsid w:val="004E302D"/>
    <w:rsid w:val="005B576B"/>
    <w:rsid w:val="0061719E"/>
    <w:rsid w:val="00622451"/>
    <w:rsid w:val="006D6762"/>
    <w:rsid w:val="007B1F17"/>
    <w:rsid w:val="00812D13"/>
    <w:rsid w:val="008809CA"/>
    <w:rsid w:val="008A12F2"/>
    <w:rsid w:val="00923C3C"/>
    <w:rsid w:val="009620D1"/>
    <w:rsid w:val="009957F0"/>
    <w:rsid w:val="009B0101"/>
    <w:rsid w:val="009E4DD3"/>
    <w:rsid w:val="00B40826"/>
    <w:rsid w:val="00C12100"/>
    <w:rsid w:val="00C40A0E"/>
    <w:rsid w:val="00CD33EF"/>
    <w:rsid w:val="00CE0875"/>
    <w:rsid w:val="00D06808"/>
    <w:rsid w:val="00D27635"/>
    <w:rsid w:val="00D56D38"/>
    <w:rsid w:val="00DA5BDB"/>
    <w:rsid w:val="00DB3EE0"/>
    <w:rsid w:val="00DC6E89"/>
    <w:rsid w:val="00F02FE0"/>
    <w:rsid w:val="00F03496"/>
    <w:rsid w:val="00F77F69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EAC5F1A-46E7-462A-A392-62796A78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Tipodeletrapredefinidodopargraf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Tipodeletrapredefinidodopargraf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Tipodeletrapredefinidodopargraf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semiHidden/>
    <w:qFormat/>
    <w:rsid w:val="009B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m%20Gomes\AppData\Roaming\Microsoft\Templates\Relat&#243;rio%20de%20Estudante%20com%20P&#225;gina%20com%20Fotografia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03796-82EF-4DC9-A718-65DB8CAD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Página com Fotografia</Template>
  <TotalTime>313</TotalTime>
  <Pages>5</Pages>
  <Words>509</Words>
  <Characters>2751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Arquitectura de Sistemas e Computadores I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Sistemas e Computadores I</dc:title>
  <dc:subject>Relatório do trabalho prático</dc:subject>
  <dc:creator>Raquel Gomes</dc:creator>
  <cp:keywords/>
  <cp:lastModifiedBy>Raquel Gomes</cp:lastModifiedBy>
  <cp:revision>14</cp:revision>
  <cp:lastPrinted>2014-06-08T16:41:00Z</cp:lastPrinted>
  <dcterms:created xsi:type="dcterms:W3CDTF">2014-06-08T15:54:00Z</dcterms:created>
  <dcterms:modified xsi:type="dcterms:W3CDTF">2014-06-08T21:54:00Z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